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8E59F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3AAC9A2E" wp14:editId="0AA3B01B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0C71B0DE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DDDD862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4A7A3AC" wp14:editId="6E3EC93C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9CA4E8" w14:textId="77777777" w:rsidR="00D077E9" w:rsidRPr="00D86945" w:rsidRDefault="00D077E9" w:rsidP="00D077E9">
                                  <w:pPr>
                                    <w:pStyle w:val="Title"/>
                                  </w:pPr>
                                  <w:r w:rsidRPr="00D86945">
                                    <w:t>REPORT TITLE</w:t>
                                  </w:r>
                                </w:p>
                                <w:p w14:paraId="4B6F17D2" w14:textId="77777777" w:rsidR="00D077E9" w:rsidRPr="00D86945" w:rsidRDefault="00D077E9" w:rsidP="00D077E9">
                                  <w:pPr>
                                    <w:pStyle w:val="Title"/>
                                    <w:spacing w:after="0"/>
                                  </w:pPr>
                                  <w:r w:rsidRPr="00D86945">
                                    <w:t>2018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4A7A3A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14:paraId="239CA4E8" w14:textId="77777777" w:rsidR="00D077E9" w:rsidRPr="00D86945" w:rsidRDefault="00D077E9" w:rsidP="00D077E9">
                            <w:pPr>
                              <w:pStyle w:val="Title"/>
                            </w:pPr>
                            <w:r w:rsidRPr="00D86945">
                              <w:t>REPORT TITLE</w:t>
                            </w:r>
                          </w:p>
                          <w:p w14:paraId="4B6F17D2" w14:textId="77777777" w:rsidR="00D077E9" w:rsidRPr="00D86945" w:rsidRDefault="00D077E9" w:rsidP="00D077E9">
                            <w:pPr>
                              <w:pStyle w:val="Title"/>
                              <w:spacing w:after="0"/>
                            </w:pPr>
                            <w:r w:rsidRPr="00D86945">
                              <w:t>2018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2C2F65B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9BAF522" wp14:editId="145B20C0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0FEF7FE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12143CA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09AE3C9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784DBF95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6342EE02CC6D4442B49300C715529D4A"/>
              </w:placeholder>
              <w15:appearance w15:val="hidden"/>
            </w:sdtPr>
            <w:sdtEndPr/>
            <w:sdtContent>
              <w:p w14:paraId="04328CA9" w14:textId="77777777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B077C6">
                  <w:rPr>
                    <w:rStyle w:val="SubtitleChar"/>
                    <w:b w:val="0"/>
                    <w:noProof/>
                  </w:rPr>
                  <w:t>April 17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224AD323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70421EC" wp14:editId="449608BE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AAF82F4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B92B1D8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35BD73ED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40151760" w14:textId="77777777" w:rsidR="00D077E9" w:rsidRDefault="00B114AC" w:rsidP="00D077E9">
            <w:sdt>
              <w:sdtPr>
                <w:id w:val="-1740469667"/>
                <w:placeholder>
                  <w:docPart w:val="D13C485E76F14C358D369AB3A6B10612"/>
                </w:placeholder>
                <w:showingPlcHdr/>
                <w15:appearance w15:val="hidden"/>
              </w:sdtPr>
              <w:sdtEndPr/>
              <w:sdtContent>
                <w:r w:rsidR="00D077E9">
                  <w:t>COMPANY NAME</w:t>
                </w:r>
              </w:sdtContent>
            </w:sdt>
          </w:p>
          <w:p w14:paraId="042E9445" w14:textId="77777777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4630D7E4B9EB4A17952697FC2F54E6BC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t>Your Name</w:t>
                </w:r>
              </w:sdtContent>
            </w:sdt>
          </w:p>
          <w:p w14:paraId="09FADF1B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59BBC0D9" w14:textId="77777777"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4ADA28BB" wp14:editId="2E596141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F4D3DB" wp14:editId="0C7038D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D1F7B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841B0D4" wp14:editId="1B29803F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0C01B9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12E21947" w14:textId="77777777" w:rsidR="00D077E9" w:rsidRDefault="00D077E9" w:rsidP="00D077E9">
      <w:pPr>
        <w:pStyle w:val="Heading1"/>
      </w:pPr>
      <w:r w:rsidRPr="00D077E9">
        <w:lastRenderedPageBreak/>
        <w:t>Title Heading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1E59BC13" w14:textId="77777777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889F966D7F524F1399259D69522D001A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14:paraId="06F08779" w14:textId="1AE68DB7" w:rsidR="00D077E9" w:rsidRDefault="00B077C6" w:rsidP="00DF027C">
                <w:pPr>
                  <w:pStyle w:val="Heading2"/>
                </w:pPr>
                <w:r w:rsidRPr="00DF027C">
                  <w:t>Subtitle Text Here</w:t>
                </w:r>
              </w:p>
            </w:sdtContent>
          </w:sdt>
          <w:p w14:paraId="5489D5CB" w14:textId="77777777" w:rsidR="00DF027C" w:rsidRDefault="00DF027C" w:rsidP="00DF027C"/>
          <w:p w14:paraId="46DBA65C" w14:textId="49947587" w:rsidR="00DF027C" w:rsidRPr="00DF027C" w:rsidRDefault="00DF027C" w:rsidP="00DF027C">
            <w:pPr>
              <w:pStyle w:val="Content"/>
            </w:pPr>
          </w:p>
          <w:p w14:paraId="7389FA8D" w14:textId="77777777" w:rsidR="00DF027C" w:rsidRDefault="00DF027C" w:rsidP="00DF027C"/>
          <w:p w14:paraId="0F5DD8FB" w14:textId="525F7CDE" w:rsidR="00DF027C" w:rsidRDefault="00DF027C" w:rsidP="00DF027C">
            <w:pPr>
              <w:pStyle w:val="Content"/>
            </w:pPr>
          </w:p>
        </w:tc>
      </w:tr>
      <w:tr w:rsidR="00DF027C" w14:paraId="185960F0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7390E2CA" w14:textId="77777777"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229B273" wp14:editId="34AFBD25">
                      <wp:extent cx="5422005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B99A97" w14:textId="77777777"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29B273" id="Text Box 7" o:spid="_x0000_s1027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" filled="f" stroked="f" strokeweight=".5pt">
                      <v:textbox>
                        <w:txbxContent>
                          <w:p w14:paraId="75B99A97" w14:textId="77777777"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74CD2890" w14:textId="7D9A0AE7" w:rsidR="00B077C6" w:rsidRDefault="00B077C6">
      <w:pPr>
        <w:spacing w:after="200"/>
      </w:pPr>
      <w:r>
        <w:br w:type="page"/>
      </w:r>
      <w:r>
        <w:lastRenderedPageBreak/>
        <w:br w:type="page"/>
      </w:r>
    </w:p>
    <w:p w14:paraId="19A14405" w14:textId="77777777" w:rsidR="00B077C6" w:rsidRDefault="00B077C6"/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6"/>
      </w:tblGrid>
      <w:tr w:rsidR="00DF027C" w14:paraId="043F87B0" w14:textId="77777777" w:rsidTr="00DF027C">
        <w:trPr>
          <w:trHeight w:val="5931"/>
        </w:trPr>
        <w:tc>
          <w:tcPr>
            <w:tcW w:w="9999" w:type="dxa"/>
          </w:tcPr>
          <w:p w14:paraId="37E88CE9" w14:textId="19D75463"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p w14:paraId="2B7D6BB4" w14:textId="77777777" w:rsidR="00DF027C" w:rsidRDefault="00B077C6" w:rsidP="00B077C6">
            <w:pPr>
              <w:pStyle w:val="Content"/>
              <w:numPr>
                <w:ilvl w:val="0"/>
                <w:numId w:val="1"/>
              </w:numPr>
              <w:rPr>
                <w:iCs/>
                <w:sz w:val="36"/>
              </w:rPr>
            </w:pPr>
            <w:r>
              <w:rPr>
                <w:iCs/>
                <w:sz w:val="36"/>
              </w:rPr>
              <w:t>Top bar</w:t>
            </w:r>
          </w:p>
          <w:p w14:paraId="1DE871DD" w14:textId="77777777" w:rsidR="00B077C6" w:rsidRDefault="00B077C6" w:rsidP="00B077C6">
            <w:pPr>
              <w:pStyle w:val="Content"/>
              <w:ind w:left="720"/>
              <w:rPr>
                <w:iCs/>
                <w:sz w:val="36"/>
              </w:rPr>
            </w:pPr>
            <w:r>
              <w:rPr>
                <w:noProof/>
              </w:rPr>
              <w:drawing>
                <wp:inline distT="0" distB="0" distL="0" distR="0" wp14:anchorId="0CA2EC38" wp14:editId="614CD11F">
                  <wp:extent cx="5572125" cy="47720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477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9D5232" w14:textId="77777777" w:rsidR="00B077C6" w:rsidRDefault="00B077C6" w:rsidP="00B077C6">
            <w:pPr>
              <w:pStyle w:val="Content"/>
              <w:ind w:left="720"/>
              <w:rPr>
                <w:iCs/>
                <w:sz w:val="36"/>
              </w:rPr>
            </w:pPr>
          </w:p>
          <w:p w14:paraId="5FC97C98" w14:textId="77777777" w:rsidR="00B077C6" w:rsidRDefault="00B077C6" w:rsidP="00B077C6">
            <w:pPr>
              <w:pStyle w:val="Content"/>
              <w:ind w:left="720"/>
              <w:rPr>
                <w:iCs/>
                <w:sz w:val="36"/>
              </w:rPr>
            </w:pPr>
            <w:r>
              <w:rPr>
                <w:noProof/>
              </w:rPr>
              <w:drawing>
                <wp:inline distT="0" distB="0" distL="0" distR="0" wp14:anchorId="3740D146" wp14:editId="4CA93FB3">
                  <wp:extent cx="6309360" cy="3873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38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198F26" w14:textId="77777777" w:rsidR="00B077C6" w:rsidRDefault="00B077C6" w:rsidP="00B077C6">
            <w:pPr>
              <w:pStyle w:val="Content"/>
              <w:ind w:left="720"/>
              <w:rPr>
                <w:iCs/>
                <w:sz w:val="36"/>
              </w:rPr>
            </w:pPr>
          </w:p>
          <w:p w14:paraId="6889D2FD" w14:textId="77777777" w:rsidR="00B077C6" w:rsidRDefault="00B077C6" w:rsidP="00B077C6">
            <w:pPr>
              <w:pStyle w:val="Content"/>
              <w:numPr>
                <w:ilvl w:val="0"/>
                <w:numId w:val="1"/>
              </w:numPr>
              <w:rPr>
                <w:iCs/>
                <w:sz w:val="36"/>
              </w:rPr>
            </w:pPr>
            <w:r>
              <w:rPr>
                <w:iCs/>
                <w:sz w:val="36"/>
              </w:rPr>
              <w:t>Navigation</w:t>
            </w:r>
          </w:p>
          <w:p w14:paraId="6BAEAC86" w14:textId="77777777" w:rsidR="00B077C6" w:rsidRDefault="00B077C6" w:rsidP="00B077C6">
            <w:pPr>
              <w:pStyle w:val="Content"/>
              <w:ind w:left="720"/>
              <w:rPr>
                <w:iCs/>
                <w:sz w:val="3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A4A998" wp14:editId="170AF820">
                  <wp:extent cx="6143625" cy="51720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25" cy="517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0194FF" w14:textId="77777777" w:rsidR="007B7ACB" w:rsidRDefault="007B7ACB" w:rsidP="00B077C6">
            <w:pPr>
              <w:pStyle w:val="Content"/>
              <w:ind w:left="720"/>
              <w:rPr>
                <w:iCs/>
                <w:sz w:val="36"/>
              </w:rPr>
            </w:pPr>
          </w:p>
          <w:p w14:paraId="3F7B98BF" w14:textId="77777777" w:rsidR="007B7ACB" w:rsidRDefault="00AC11D1" w:rsidP="00B077C6">
            <w:pPr>
              <w:pStyle w:val="Content"/>
              <w:ind w:left="720"/>
              <w:rPr>
                <w:iCs/>
                <w:sz w:val="36"/>
              </w:rPr>
            </w:pPr>
            <w:r>
              <w:rPr>
                <w:noProof/>
              </w:rPr>
              <w:drawing>
                <wp:inline distT="0" distB="0" distL="0" distR="0" wp14:anchorId="7FB3860B" wp14:editId="252A5AF2">
                  <wp:extent cx="5676900" cy="8382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9933AA" w14:textId="77777777" w:rsidR="00AC11D1" w:rsidRDefault="00AC11D1" w:rsidP="00B077C6">
            <w:pPr>
              <w:pStyle w:val="Content"/>
              <w:ind w:left="720"/>
              <w:rPr>
                <w:iCs/>
                <w:sz w:val="36"/>
              </w:rPr>
            </w:pPr>
          </w:p>
          <w:p w14:paraId="389F57B9" w14:textId="50E4C4A5" w:rsidR="00AC11D1" w:rsidRDefault="00AC11D1" w:rsidP="00AC11D1">
            <w:pPr>
              <w:pStyle w:val="Content"/>
              <w:numPr>
                <w:ilvl w:val="0"/>
                <w:numId w:val="1"/>
              </w:numPr>
              <w:rPr>
                <w:iCs/>
                <w:sz w:val="36"/>
              </w:rPr>
            </w:pPr>
            <w:r>
              <w:rPr>
                <w:iCs/>
                <w:sz w:val="36"/>
              </w:rPr>
              <w:t>Navigation Link</w:t>
            </w:r>
          </w:p>
          <w:p w14:paraId="7358D710" w14:textId="10F6BE31" w:rsidR="00B114AC" w:rsidRDefault="00B114AC" w:rsidP="00B114AC">
            <w:pPr>
              <w:pStyle w:val="Content"/>
              <w:ind w:left="720"/>
              <w:rPr>
                <w:iCs/>
                <w:sz w:val="3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73C91A" wp14:editId="66F6A2B7">
                  <wp:extent cx="5438775" cy="51720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517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EB07FC" w14:textId="77777777" w:rsidR="00B114AC" w:rsidRDefault="00B114AC" w:rsidP="00B114AC">
            <w:pPr>
              <w:pStyle w:val="Content"/>
              <w:ind w:left="720"/>
              <w:rPr>
                <w:iCs/>
                <w:sz w:val="36"/>
              </w:rPr>
            </w:pPr>
          </w:p>
          <w:p w14:paraId="39476D79" w14:textId="6FB76B5A" w:rsidR="00AC11D1" w:rsidRPr="00B077C6" w:rsidRDefault="00B643CE" w:rsidP="00AC11D1">
            <w:pPr>
              <w:pStyle w:val="Content"/>
              <w:ind w:left="720"/>
              <w:rPr>
                <w:iCs/>
                <w:sz w:val="36"/>
              </w:rPr>
            </w:pPr>
            <w:r>
              <w:rPr>
                <w:noProof/>
              </w:rPr>
              <w:drawing>
                <wp:inline distT="0" distB="0" distL="0" distR="0" wp14:anchorId="6A9E5587" wp14:editId="5744035E">
                  <wp:extent cx="6309360" cy="791210"/>
                  <wp:effectExtent l="0" t="0" r="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79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451E6B" w14:textId="56A8A8E8" w:rsidR="0087605E" w:rsidRDefault="0087605E" w:rsidP="00DF027C"/>
    <w:p w14:paraId="1F64AF6A" w14:textId="57ECDF84" w:rsidR="00B114AC" w:rsidRDefault="00B114AC" w:rsidP="00B114AC">
      <w:pPr>
        <w:pStyle w:val="ListParagraph"/>
        <w:numPr>
          <w:ilvl w:val="0"/>
          <w:numId w:val="1"/>
        </w:numPr>
      </w:pPr>
      <w:r>
        <w:t>Slider Text</w:t>
      </w:r>
    </w:p>
    <w:p w14:paraId="3547C04B" w14:textId="77777777" w:rsidR="00B114AC" w:rsidRPr="00D70D02" w:rsidRDefault="00B114AC" w:rsidP="00B114AC"/>
    <w:sectPr w:rsidR="00B114AC" w:rsidRPr="00D70D02" w:rsidSect="00DF027C">
      <w:headerReference w:type="default" r:id="rId16"/>
      <w:footerReference w:type="default" r:id="rId17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3F776" w14:textId="77777777" w:rsidR="00B077C6" w:rsidRDefault="00B077C6">
      <w:r>
        <w:separator/>
      </w:r>
    </w:p>
    <w:p w14:paraId="42A95923" w14:textId="77777777" w:rsidR="00B077C6" w:rsidRDefault="00B077C6"/>
  </w:endnote>
  <w:endnote w:type="continuationSeparator" w:id="0">
    <w:p w14:paraId="636F8396" w14:textId="77777777" w:rsidR="00B077C6" w:rsidRDefault="00B077C6">
      <w:r>
        <w:continuationSeparator/>
      </w:r>
    </w:p>
    <w:p w14:paraId="4817FA04" w14:textId="77777777" w:rsidR="00B077C6" w:rsidRDefault="00B077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A31D1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5061B4E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7FF89" w14:textId="77777777" w:rsidR="00B077C6" w:rsidRDefault="00B077C6">
      <w:r>
        <w:separator/>
      </w:r>
    </w:p>
    <w:p w14:paraId="15B312FF" w14:textId="77777777" w:rsidR="00B077C6" w:rsidRDefault="00B077C6"/>
  </w:footnote>
  <w:footnote w:type="continuationSeparator" w:id="0">
    <w:p w14:paraId="3AFDC25E" w14:textId="77777777" w:rsidR="00B077C6" w:rsidRDefault="00B077C6">
      <w:r>
        <w:continuationSeparator/>
      </w:r>
    </w:p>
    <w:p w14:paraId="34165994" w14:textId="77777777" w:rsidR="00B077C6" w:rsidRDefault="00B077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67FBA400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4AE262F" w14:textId="77777777" w:rsidR="00D077E9" w:rsidRDefault="00D077E9">
          <w:pPr>
            <w:pStyle w:val="Header"/>
          </w:pPr>
        </w:p>
      </w:tc>
    </w:tr>
  </w:tbl>
  <w:p w14:paraId="3BCF866B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7339E"/>
    <w:multiLevelType w:val="hybridMultilevel"/>
    <w:tmpl w:val="F1DC30A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C6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B7ACB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11D1"/>
    <w:rsid w:val="00AC29F3"/>
    <w:rsid w:val="00B077C6"/>
    <w:rsid w:val="00B114AC"/>
    <w:rsid w:val="00B231E5"/>
    <w:rsid w:val="00B643CE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19139"/>
  <w15:docId w15:val="{36222674-D396-4055-AFE1-0FB7E394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B11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nja\AppData\Local\Microsoft\Office\16.0\DTS\en-US%7b285CB3AB-96C4-4914-A0F5-7EC754E3ACA2%7d\%7bF96D827A-ED6C-463E-801F-E8849C940E1B%7dtf1639285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342EE02CC6D4442B49300C715529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B5BEE-DD2A-43F4-AEE9-C652055DF852}"/>
      </w:docPartPr>
      <w:docPartBody>
        <w:p w:rsidR="00000000" w:rsidRDefault="00C374C7">
          <w:pPr>
            <w:pStyle w:val="6342EE02CC6D4442B49300C715529D4A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 w:rsidR="00000000">
            <w:rPr>
              <w:rStyle w:val="SubtitleChar"/>
            </w:rPr>
            <w:t>April 17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D13C485E76F14C358D369AB3A6B10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112AF-2FA2-4DD6-AFE5-E60354D8D927}"/>
      </w:docPartPr>
      <w:docPartBody>
        <w:p w:rsidR="00000000" w:rsidRDefault="00C374C7">
          <w:pPr>
            <w:pStyle w:val="D13C485E76F14C358D369AB3A6B10612"/>
          </w:pPr>
          <w:r>
            <w:t>COMPANY NAME</w:t>
          </w:r>
        </w:p>
      </w:docPartBody>
    </w:docPart>
    <w:docPart>
      <w:docPartPr>
        <w:name w:val="4630D7E4B9EB4A17952697FC2F54E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27420-8480-4EB8-A83F-7F76288CFF8E}"/>
      </w:docPartPr>
      <w:docPartBody>
        <w:p w:rsidR="00000000" w:rsidRDefault="00C374C7">
          <w:pPr>
            <w:pStyle w:val="4630D7E4B9EB4A17952697FC2F54E6BC"/>
          </w:pPr>
          <w:r>
            <w:t>Your Name</w:t>
          </w:r>
        </w:p>
      </w:docPartBody>
    </w:docPart>
    <w:docPart>
      <w:docPartPr>
        <w:name w:val="889F966D7F524F1399259D69522D0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ACD0B-1A89-4692-97A4-E382AB86EA51}"/>
      </w:docPartPr>
      <w:docPartBody>
        <w:p w:rsidR="00000000" w:rsidRDefault="00C374C7">
          <w:pPr>
            <w:pStyle w:val="889F966D7F524F1399259D69522D001A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6342EE02CC6D4442B49300C715529D4A">
    <w:name w:val="6342EE02CC6D4442B49300C715529D4A"/>
  </w:style>
  <w:style w:type="paragraph" w:customStyle="1" w:styleId="D13C485E76F14C358D369AB3A6B10612">
    <w:name w:val="D13C485E76F14C358D369AB3A6B10612"/>
  </w:style>
  <w:style w:type="paragraph" w:customStyle="1" w:styleId="4630D7E4B9EB4A17952697FC2F54E6BC">
    <w:name w:val="4630D7E4B9EB4A17952697FC2F54E6BC"/>
  </w:style>
  <w:style w:type="paragraph" w:customStyle="1" w:styleId="889F966D7F524F1399259D69522D001A">
    <w:name w:val="889F966D7F524F1399259D69522D001A"/>
  </w:style>
  <w:style w:type="paragraph" w:customStyle="1" w:styleId="1E05A8B52D004F5FB6CC25AE2156A28A">
    <w:name w:val="1E05A8B52D004F5FB6CC25AE2156A28A"/>
  </w:style>
  <w:style w:type="paragraph" w:customStyle="1" w:styleId="A91EB60012A146EEA85AAEB050604EA3">
    <w:name w:val="A91EB60012A146EEA85AAEB050604EA3"/>
  </w:style>
  <w:style w:type="paragraph" w:customStyle="1" w:styleId="9E737F91F9714132881D56879651A81A">
    <w:name w:val="9E737F91F9714132881D56879651A81A"/>
  </w:style>
  <w:style w:type="paragraph" w:customStyle="1" w:styleId="BFF1442361AE430CB05BA2F633A505A8">
    <w:name w:val="BFF1442361AE430CB05BA2F633A505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{F96D827A-ED6C-463E-801F-E8849C940E1B}tf16392850.dotx</Template>
  <TotalTime>23</TotalTime>
  <Pages>6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Kinjal Shah</dc:creator>
  <cp:keywords/>
  <cp:lastModifiedBy>Kinjal Shah</cp:lastModifiedBy>
  <cp:revision>5</cp:revision>
  <cp:lastPrinted>2006-08-01T17:47:00Z</cp:lastPrinted>
  <dcterms:created xsi:type="dcterms:W3CDTF">2020-04-17T23:21:00Z</dcterms:created>
  <dcterms:modified xsi:type="dcterms:W3CDTF">2020-04-17T23:44:00Z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